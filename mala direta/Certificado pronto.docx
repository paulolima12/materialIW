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DC6" w:rsidRPr="003F36E1" w:rsidRDefault="00B75DC6" w:rsidP="003F7405">
      <w:pPr>
        <w:pStyle w:val="Subttulo"/>
      </w:pPr>
      <w:r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Carolina Marzinoti Libarino</w:t>
      </w:r>
    </w:p>
    <w:p w:rsidR="00B75DC6" w:rsidRDefault="00B75DC6" w:rsidP="00A91699">
      <w:r>
        <w:t xml:space="preserve">Certificamos que </w:t>
      </w:r>
      <w:r>
        <w:rPr>
          <w:noProof/>
        </w:rPr>
        <w:t>Carolina Marzinoti Libarino</w:t>
      </w:r>
      <w:r>
        <w:t>, RG:</w:t>
      </w:r>
      <w:r>
        <w:rPr>
          <w:noProof/>
        </w:rPr>
        <w:t>22.555.555-55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328978246"/>
          <w:placeholder>
            <w:docPart w:val="717A865C54C54B24817B4234CFFF268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3" name="Imagem 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9"/>
          <w:footerReference w:type="default" r:id="rId10"/>
          <w:headerReference w:type="first" r:id="rId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Guilherme Nakamura Carvalho</w:t>
      </w:r>
    </w:p>
    <w:p w:rsidR="00B75DC6" w:rsidRDefault="00B75DC6" w:rsidP="00A91699">
      <w:r>
        <w:t xml:space="preserve">Certificamos que </w:t>
      </w:r>
      <w:r>
        <w:rPr>
          <w:noProof/>
        </w:rPr>
        <w:t>Guilherme Nakamura Carvalho</w:t>
      </w:r>
      <w:r>
        <w:t>, RG:</w:t>
      </w:r>
      <w:r>
        <w:rPr>
          <w:noProof/>
        </w:rPr>
        <w:t>12.345.678-A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609440386"/>
          <w:placeholder>
            <w:docPart w:val="85EB0DF862DC4171B51E1507794EF212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5" name="Imagem 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8" name="Imagem 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2"/>
          <w:footerReference w:type="default" r:id="rId13"/>
          <w:headerReference w:type="first" r:id="rId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Kevin Levrone</w:t>
      </w:r>
    </w:p>
    <w:p w:rsidR="00B75DC6" w:rsidRDefault="00B75DC6" w:rsidP="00A91699">
      <w:r>
        <w:t xml:space="preserve">Certificamos que </w:t>
      </w:r>
      <w:r>
        <w:rPr>
          <w:noProof/>
        </w:rPr>
        <w:t>Kevin Levrone</w:t>
      </w:r>
      <w:r>
        <w:t>, RG:</w:t>
      </w:r>
      <w:r>
        <w:rPr>
          <w:noProof/>
        </w:rPr>
        <w:t>198.920.03-L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  <w:bookmarkStart w:id="0" w:name="_GoBack"/>
      <w:bookmarkEnd w:id="0"/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735082356"/>
          <w:placeholder>
            <w:docPart w:val="57FE4A1675CC485885B9C1B3A25D61B4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1" name="Imagem 1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2" name="Imagem 1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isabela marzinoti libarino</w:t>
      </w:r>
    </w:p>
    <w:p w:rsidR="00B75DC6" w:rsidRDefault="00B75DC6" w:rsidP="00A91699">
      <w:r>
        <w:t xml:space="preserve">Certificamos que </w:t>
      </w:r>
      <w:r>
        <w:rPr>
          <w:noProof/>
        </w:rPr>
        <w:t>isabela marzinoti libarino</w:t>
      </w:r>
      <w:r>
        <w:t>, RG:</w:t>
      </w:r>
      <w:r>
        <w:rPr>
          <w:noProof/>
        </w:rPr>
        <w:t>00.000.000-0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802724917"/>
          <w:placeholder>
            <w:docPart w:val="B418B02FC0E44EFF9F1D1DBB26A02F2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5" name="Imagem 1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6" name="Imagem 1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8"/>
          <w:footerReference w:type="default" r:id="rId19"/>
          <w:headerReference w:type="first" r:id="rId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Valentina Caetana Vieira</w:t>
      </w:r>
    </w:p>
    <w:p w:rsidR="00B75DC6" w:rsidRDefault="00B75DC6" w:rsidP="00A91699">
      <w:r>
        <w:t xml:space="preserve">Certificamos que </w:t>
      </w:r>
      <w:r>
        <w:rPr>
          <w:noProof/>
        </w:rPr>
        <w:t>Valentina Caetana Vieira</w:t>
      </w:r>
      <w:r>
        <w:t>, RG:</w:t>
      </w:r>
      <w:r>
        <w:rPr>
          <w:noProof/>
        </w:rPr>
        <w:t>33.444.565-4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337380005"/>
          <w:placeholder>
            <w:docPart w:val="0759ABC689FF48EC9D9DEFCB48BD4E42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9" name="Imagem 1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20" name="Imagem 2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21"/>
          <w:footerReference w:type="default" r:id="rId22"/>
          <w:headerReference w:type="first" r:id="rId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Juliana Passos Souza</w:t>
      </w:r>
    </w:p>
    <w:p w:rsidR="00B75DC6" w:rsidRDefault="00B75DC6" w:rsidP="00A91699">
      <w:r>
        <w:t xml:space="preserve">Certificamos que </w:t>
      </w:r>
      <w:r>
        <w:rPr>
          <w:noProof/>
        </w:rPr>
        <w:t>Juliana Passos Souza</w:t>
      </w:r>
      <w:r>
        <w:t>, RG:</w:t>
      </w:r>
      <w:r>
        <w:rPr>
          <w:noProof/>
        </w:rPr>
        <w:t>65.888.456-01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514647718"/>
          <w:placeholder>
            <w:docPart w:val="83AA194FCDA845C7BCD7EB45F868C97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23" name="Imagem 2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24" name="Imagem 2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24"/>
          <w:footerReference w:type="default" r:id="rId25"/>
          <w:headerReference w:type="first" r:id="rId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Luis da silva</w:t>
      </w:r>
    </w:p>
    <w:p w:rsidR="00B75DC6" w:rsidRDefault="00B75DC6" w:rsidP="00A91699">
      <w:r>
        <w:t xml:space="preserve">Certificamos que </w:t>
      </w:r>
      <w:r>
        <w:rPr>
          <w:noProof/>
        </w:rPr>
        <w:t>Luis da silva</w:t>
      </w:r>
      <w:r>
        <w:t>, RG:</w:t>
      </w:r>
      <w:r>
        <w:rPr>
          <w:noProof/>
        </w:rPr>
        <w:t>54.564.302-X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290140332"/>
          <w:placeholder>
            <w:docPart w:val="7677E096AF274D3982FE567B0D3CF7C9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27" name="Imagem 2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28" name="Imagem 2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27"/>
          <w:footerReference w:type="default" r:id="rId28"/>
          <w:headerReference w:type="first" r:id="rId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Cristiano Ronaldo dos Santos Aveiro</w:t>
      </w:r>
    </w:p>
    <w:p w:rsidR="00B75DC6" w:rsidRDefault="00B75DC6" w:rsidP="00A91699">
      <w:r>
        <w:t xml:space="preserve">Certificamos que </w:t>
      </w:r>
      <w:r>
        <w:rPr>
          <w:noProof/>
        </w:rPr>
        <w:t>Cristiano Ronaldo dos Santos Aveiro</w:t>
      </w:r>
      <w:r>
        <w:t>, RG:</w:t>
      </w:r>
      <w:r>
        <w:rPr>
          <w:noProof/>
        </w:rPr>
        <w:t>69.696.966.9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324470357"/>
          <w:placeholder>
            <w:docPart w:val="DE3BCA313F494A93B82C176E14A1EE3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31" name="Imagem 3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32" name="Imagem 3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30"/>
          <w:footerReference w:type="default" r:id="rId31"/>
          <w:headerReference w:type="first" r:id="rId3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Camila</w:t>
      </w:r>
    </w:p>
    <w:p w:rsidR="00B75DC6" w:rsidRDefault="00B75DC6" w:rsidP="00A91699">
      <w:r>
        <w:t xml:space="preserve">Certificamos que </w:t>
      </w:r>
      <w:r>
        <w:rPr>
          <w:noProof/>
        </w:rPr>
        <w:t>Camila</w:t>
      </w:r>
      <w:r>
        <w:t>, RG:</w:t>
      </w:r>
      <w:r>
        <w:rPr>
          <w:noProof/>
        </w:rPr>
        <w:t>33.333.333-c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853922090"/>
          <w:placeholder>
            <w:docPart w:val="EC3553A9A8494224A62D0D2DF66386D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35" name="Imagem 3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36" name="Imagem 3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33"/>
          <w:footerReference w:type="default" r:id="rId34"/>
          <w:headerReference w:type="first" r:id="rId3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João Pedro Morangoni</w:t>
      </w:r>
    </w:p>
    <w:p w:rsidR="00B75DC6" w:rsidRDefault="00B75DC6" w:rsidP="00A91699">
      <w:r>
        <w:t xml:space="preserve">Certificamos que </w:t>
      </w:r>
      <w:r>
        <w:rPr>
          <w:noProof/>
        </w:rPr>
        <w:t>João Pedro Morangoni</w:t>
      </w:r>
      <w:r>
        <w:t>, RG:</w:t>
      </w:r>
      <w:r>
        <w:rPr>
          <w:noProof/>
        </w:rPr>
        <w:t>12.243.123-2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2094457025"/>
          <w:placeholder>
            <w:docPart w:val="2D072CD62D7942F1A052183FE4F8E75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39" name="Imagem 3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40" name="Imagem 4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36"/>
          <w:footerReference w:type="default" r:id="rId37"/>
          <w:headerReference w:type="first" r:id="rId3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Reginaldo</w:t>
      </w:r>
    </w:p>
    <w:p w:rsidR="00B75DC6" w:rsidRDefault="00B75DC6" w:rsidP="00A91699">
      <w:r>
        <w:t xml:space="preserve">Certificamos que </w:t>
      </w:r>
      <w:r>
        <w:rPr>
          <w:noProof/>
        </w:rPr>
        <w:t>Reginaldo</w:t>
      </w:r>
      <w:r>
        <w:t>, RG:</w:t>
      </w:r>
      <w:r>
        <w:rPr>
          <w:noProof/>
        </w:rPr>
        <w:t>33.333.444-5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356040671"/>
          <w:placeholder>
            <w:docPart w:val="C37133E0B6F347E3A1FEEB7568A5077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43" name="Imagem 4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44" name="Imagem 4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39"/>
          <w:footerReference w:type="default" r:id="rId40"/>
          <w:headerReference w:type="first" r:id="rId4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Pedro Alvares Cabral</w:t>
      </w:r>
    </w:p>
    <w:p w:rsidR="00B75DC6" w:rsidRDefault="00B75DC6" w:rsidP="00A91699">
      <w:r>
        <w:t xml:space="preserve">Certificamos que </w:t>
      </w:r>
      <w:r>
        <w:rPr>
          <w:noProof/>
        </w:rPr>
        <w:t>Pedro Alvares Cabral</w:t>
      </w:r>
      <w:r>
        <w:t>, RG:</w:t>
      </w:r>
      <w:r>
        <w:rPr>
          <w:noProof/>
        </w:rPr>
        <w:t>69.692.424-x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520439913"/>
          <w:placeholder>
            <w:docPart w:val="A558BCD9FB2A449B91BCC5828C228D7E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47" name="Imagem 4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48" name="Imagem 4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42"/>
          <w:footerReference w:type="default" r:id="rId43"/>
          <w:headerReference w:type="first" r:id="rId4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Anderson Várias Situações</w:t>
      </w:r>
    </w:p>
    <w:p w:rsidR="00B75DC6" w:rsidRDefault="00B75DC6" w:rsidP="00A91699">
      <w:r>
        <w:t xml:space="preserve">Certificamos que </w:t>
      </w:r>
      <w:r>
        <w:rPr>
          <w:noProof/>
        </w:rPr>
        <w:t>Anderson Várias Situações</w:t>
      </w:r>
      <w:r>
        <w:t>, RG:</w:t>
      </w:r>
      <w:r>
        <w:rPr>
          <w:noProof/>
        </w:rPr>
        <w:t>99.222.333-J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929307686"/>
          <w:placeholder>
            <w:docPart w:val="5C470B009D3D4AB6A72D694C968FB04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51" name="Imagem 5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52" name="Imagem 5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45"/>
          <w:footerReference w:type="default" r:id="rId46"/>
          <w:headerReference w:type="first" r:id="rId4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João Paulo Mendonça</w:t>
      </w:r>
    </w:p>
    <w:p w:rsidR="00B75DC6" w:rsidRDefault="00B75DC6" w:rsidP="00A91699">
      <w:r>
        <w:t xml:space="preserve">Certificamos que </w:t>
      </w:r>
      <w:r>
        <w:rPr>
          <w:noProof/>
        </w:rPr>
        <w:t>João Paulo Mendonça</w:t>
      </w:r>
      <w:r>
        <w:t>, RG:</w:t>
      </w:r>
      <w:r>
        <w:rPr>
          <w:noProof/>
        </w:rPr>
        <w:t>23.222.682-2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697226304"/>
          <w:placeholder>
            <w:docPart w:val="288D1F19A6244E69B7DF672743809A3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55" name="Imagem 5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56" name="Imagem 5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48"/>
          <w:footerReference w:type="default" r:id="rId49"/>
          <w:headerReference w:type="first" r:id="rId5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Nathan Henrique Augusto da Silva</w:t>
      </w:r>
    </w:p>
    <w:p w:rsidR="00B75DC6" w:rsidRDefault="00B75DC6" w:rsidP="00A91699">
      <w:r>
        <w:t xml:space="preserve">Certificamos que </w:t>
      </w:r>
      <w:r>
        <w:rPr>
          <w:noProof/>
        </w:rPr>
        <w:t>Nathan Henrique Augusto da Silva</w:t>
      </w:r>
      <w:r>
        <w:t>, RG:</w:t>
      </w:r>
      <w:r>
        <w:rPr>
          <w:noProof/>
        </w:rPr>
        <w:t>22.222.222-22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462004048"/>
          <w:placeholder>
            <w:docPart w:val="D08B281974334145BB0425EA47B1ED94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59" name="Imagem 5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60" name="Imagem 6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51"/>
          <w:footerReference w:type="default" r:id="rId52"/>
          <w:headerReference w:type="first" r:id="rId5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Amanda Soares Pires</w:t>
      </w:r>
    </w:p>
    <w:p w:rsidR="00B75DC6" w:rsidRDefault="00B75DC6" w:rsidP="00A91699">
      <w:r>
        <w:t xml:space="preserve">Certificamos que </w:t>
      </w:r>
      <w:r>
        <w:rPr>
          <w:noProof/>
        </w:rPr>
        <w:t>Amanda Soares Pires</w:t>
      </w:r>
      <w:r>
        <w:t>, RG:</w:t>
      </w:r>
      <w:r>
        <w:rPr>
          <w:noProof/>
        </w:rPr>
        <w:t>32.446.765-02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616169335"/>
          <w:placeholder>
            <w:docPart w:val="25B97B2A470B4E8CB913BDD9575A8E5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63" name="Imagem 6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64" name="Imagem 6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54"/>
          <w:footerReference w:type="default" r:id="rId55"/>
          <w:headerReference w:type="first" r:id="rId5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Larissa Manoela Taques Elias Santos</w:t>
      </w:r>
    </w:p>
    <w:p w:rsidR="00B75DC6" w:rsidRDefault="00B75DC6" w:rsidP="00A91699">
      <w:r>
        <w:t xml:space="preserve">Certificamos que </w:t>
      </w:r>
      <w:r>
        <w:rPr>
          <w:noProof/>
        </w:rPr>
        <w:t>Larissa Manoela Taques Elias Santos</w:t>
      </w:r>
      <w:r>
        <w:t>, RG:</w:t>
      </w:r>
      <w:r>
        <w:rPr>
          <w:noProof/>
        </w:rPr>
        <w:t>21.126.623.32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468700426"/>
          <w:placeholder>
            <w:docPart w:val="9CFE78A94B1E44F39E56C7096AF957B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67" name="Imagem 6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68" name="Imagem 6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57"/>
          <w:footerReference w:type="default" r:id="rId58"/>
          <w:headerReference w:type="first" r:id="rId5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Priscilla Novaes Leone</w:t>
      </w:r>
    </w:p>
    <w:p w:rsidR="00B75DC6" w:rsidRDefault="00B75DC6" w:rsidP="00A91699">
      <w:r>
        <w:t xml:space="preserve">Certificamos que </w:t>
      </w:r>
      <w:r>
        <w:rPr>
          <w:noProof/>
        </w:rPr>
        <w:t>Priscilla Novaes Leone</w:t>
      </w:r>
      <w:r>
        <w:t>, RG:</w:t>
      </w:r>
      <w:r>
        <w:rPr>
          <w:noProof/>
        </w:rPr>
        <w:t>90.666.666-22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642348950"/>
          <w:placeholder>
            <w:docPart w:val="45FCA7B6CCB04646826C98C8F0D03A7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71" name="Imagem 7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72" name="Imagem 7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60"/>
          <w:footerReference w:type="default" r:id="rId61"/>
          <w:headerReference w:type="first" r:id="rId6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Peter Parker</w:t>
      </w:r>
    </w:p>
    <w:p w:rsidR="00B75DC6" w:rsidRDefault="00B75DC6" w:rsidP="00A91699">
      <w:r>
        <w:t xml:space="preserve">Certificamos que </w:t>
      </w:r>
      <w:r>
        <w:rPr>
          <w:noProof/>
        </w:rPr>
        <w:t>Peter Parker</w:t>
      </w:r>
      <w:r>
        <w:t>, RG:</w:t>
      </w:r>
      <w:r>
        <w:rPr>
          <w:noProof/>
        </w:rPr>
        <w:t>12.324.543-2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357270626"/>
          <w:placeholder>
            <w:docPart w:val="F08D025E8EA8402D80B5257206BCBA62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75" name="Imagem 7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76" name="Imagem 7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63"/>
          <w:footerReference w:type="default" r:id="rId64"/>
          <w:headerReference w:type="first" r:id="rId6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Laura Vannessa Vasconcelos</w:t>
      </w:r>
    </w:p>
    <w:p w:rsidR="00B75DC6" w:rsidRDefault="00B75DC6" w:rsidP="00A91699">
      <w:r>
        <w:t xml:space="preserve">Certificamos que </w:t>
      </w:r>
      <w:r>
        <w:rPr>
          <w:noProof/>
        </w:rPr>
        <w:t>Laura Vannessa Vasconcelos</w:t>
      </w:r>
      <w:r>
        <w:t>, RG:</w:t>
      </w:r>
      <w:r>
        <w:rPr>
          <w:noProof/>
        </w:rPr>
        <w:t>67.098.736-6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747332690"/>
          <w:placeholder>
            <w:docPart w:val="93833E3F7D1A44749AB5537828C999F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79" name="Imagem 7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80" name="Imagem 8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66"/>
          <w:footerReference w:type="default" r:id="rId67"/>
          <w:headerReference w:type="first" r:id="rId6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Ana</w:t>
      </w:r>
    </w:p>
    <w:p w:rsidR="00B75DC6" w:rsidRDefault="00B75DC6" w:rsidP="00A91699">
      <w:r>
        <w:t xml:space="preserve">Certificamos que </w:t>
      </w:r>
      <w:r>
        <w:rPr>
          <w:noProof/>
        </w:rPr>
        <w:t>Ana</w:t>
      </w:r>
      <w:r>
        <w:t>, RG:</w:t>
      </w:r>
      <w:r>
        <w:rPr>
          <w:noProof/>
        </w:rPr>
        <w:t>55.555.555-c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347518544"/>
          <w:placeholder>
            <w:docPart w:val="D42CEFB5922E4362A7F9F11DB684457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83" name="Imagem 8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84" name="Imagem 8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69"/>
          <w:footerReference w:type="default" r:id="rId70"/>
          <w:headerReference w:type="first" r:id="rId7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Daniel Lopes Benatti</w:t>
      </w:r>
    </w:p>
    <w:p w:rsidR="00B75DC6" w:rsidRDefault="00B75DC6" w:rsidP="00A91699">
      <w:r>
        <w:t xml:space="preserve">Certificamos que </w:t>
      </w:r>
      <w:r>
        <w:rPr>
          <w:noProof/>
        </w:rPr>
        <w:t>Daniel Lopes Benatti</w:t>
      </w:r>
      <w:r>
        <w:t>, RG:</w:t>
      </w:r>
      <w:r>
        <w:rPr>
          <w:noProof/>
        </w:rPr>
        <w:t>67.834.123-9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441839761"/>
          <w:placeholder>
            <w:docPart w:val="91BC8733122841C9931DEF9C4F0164F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87" name="Imagem 8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88" name="Imagem 8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72"/>
          <w:footerReference w:type="default" r:id="rId73"/>
          <w:headerReference w:type="first" r:id="rId7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Mariana Clara Flores</w:t>
      </w:r>
    </w:p>
    <w:p w:rsidR="00B75DC6" w:rsidRDefault="00B75DC6" w:rsidP="00A91699">
      <w:r>
        <w:t xml:space="preserve">Certificamos que </w:t>
      </w:r>
      <w:r>
        <w:rPr>
          <w:noProof/>
        </w:rPr>
        <w:t>Mariana Clara Flores</w:t>
      </w:r>
      <w:r>
        <w:t>, RG:</w:t>
      </w:r>
      <w:r>
        <w:rPr>
          <w:noProof/>
        </w:rPr>
        <w:t>33.908.443-7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352341631"/>
          <w:placeholder>
            <w:docPart w:val="5941DF0C2D57458985F08704886CB18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91" name="Imagem 9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92" name="Imagem 9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75"/>
          <w:footerReference w:type="default" r:id="rId76"/>
          <w:headerReference w:type="first" r:id="rId7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José adilson</w:t>
      </w:r>
    </w:p>
    <w:p w:rsidR="00B75DC6" w:rsidRDefault="00B75DC6" w:rsidP="00A91699">
      <w:r>
        <w:t xml:space="preserve">Certificamos que </w:t>
      </w:r>
      <w:r>
        <w:rPr>
          <w:noProof/>
        </w:rPr>
        <w:t>José adilson</w:t>
      </w:r>
      <w:r>
        <w:t>, RG:</w:t>
      </w:r>
      <w:r>
        <w:rPr>
          <w:noProof/>
        </w:rPr>
        <w:t>12.125.156.22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645821399"/>
          <w:placeholder>
            <w:docPart w:val="2E37D73B4E7F44938E01C6C8A792D41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95" name="Imagem 9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96" name="Imagem 9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78"/>
          <w:footerReference w:type="default" r:id="rId79"/>
          <w:headerReference w:type="first" r:id="rId8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Eliana Lidea</w:t>
      </w:r>
    </w:p>
    <w:p w:rsidR="00B75DC6" w:rsidRDefault="00B75DC6" w:rsidP="00A91699">
      <w:r>
        <w:t xml:space="preserve">Certificamos que </w:t>
      </w:r>
      <w:r>
        <w:rPr>
          <w:noProof/>
        </w:rPr>
        <w:t>Eliana Lidea</w:t>
      </w:r>
      <w:r>
        <w:t>, RG:</w:t>
      </w:r>
      <w:r>
        <w:rPr>
          <w:noProof/>
        </w:rPr>
        <w:t>34.999.564.78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756364084"/>
          <w:placeholder>
            <w:docPart w:val="FDAD09DF9639487B9F969A0FF0BCB5D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99" name="Imagem 9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00" name="Imagem 10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81"/>
          <w:footerReference w:type="default" r:id="rId82"/>
          <w:headerReference w:type="first" r:id="rId8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Rafa Moreira Mano</w:t>
      </w:r>
    </w:p>
    <w:p w:rsidR="00B75DC6" w:rsidRDefault="00B75DC6" w:rsidP="00A91699">
      <w:r>
        <w:t xml:space="preserve">Certificamos que </w:t>
      </w:r>
      <w:r>
        <w:rPr>
          <w:noProof/>
        </w:rPr>
        <w:t>Rafa Moreira Mano</w:t>
      </w:r>
      <w:r>
        <w:t>, RG:</w:t>
      </w:r>
      <w:r>
        <w:rPr>
          <w:noProof/>
        </w:rPr>
        <w:t>71.777.1171-x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918634337"/>
          <w:placeholder>
            <w:docPart w:val="7904908447FB475EAD5182B472CBBD8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03" name="Imagem 10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04" name="Imagem 10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84"/>
          <w:footerReference w:type="default" r:id="rId85"/>
          <w:headerReference w:type="first" r:id="rId8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Anderson Pereira Asfalto</w:t>
      </w:r>
    </w:p>
    <w:p w:rsidR="00B75DC6" w:rsidRDefault="00B75DC6" w:rsidP="00A91699">
      <w:r>
        <w:t xml:space="preserve">Certificamos que </w:t>
      </w:r>
      <w:r>
        <w:rPr>
          <w:noProof/>
        </w:rPr>
        <w:t>Anderson Pereira Asfalto</w:t>
      </w:r>
      <w:r>
        <w:t>, RG:</w:t>
      </w:r>
      <w:r>
        <w:rPr>
          <w:noProof/>
        </w:rPr>
        <w:t>40.028.922-5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387145012"/>
          <w:placeholder>
            <w:docPart w:val="5B5BEE298D67454EA237B8BA54F4A37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07" name="Imagem 10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08" name="Imagem 10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87"/>
          <w:footerReference w:type="default" r:id="rId88"/>
          <w:headerReference w:type="first" r:id="rId8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Roberto Santos Moraes</w:t>
      </w:r>
    </w:p>
    <w:p w:rsidR="00B75DC6" w:rsidRDefault="00B75DC6" w:rsidP="00A91699">
      <w:r>
        <w:t xml:space="preserve">Certificamos que </w:t>
      </w:r>
      <w:r>
        <w:rPr>
          <w:noProof/>
        </w:rPr>
        <w:t>Roberto Santos Moraes</w:t>
      </w:r>
      <w:r>
        <w:t>, RG:</w:t>
      </w:r>
      <w:r>
        <w:rPr>
          <w:noProof/>
        </w:rPr>
        <w:t>21.762.802-9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48573482"/>
          <w:placeholder>
            <w:docPart w:val="1CEBE968D37F4B5D816E69ADA8D10DE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11" name="Imagem 11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12" name="Imagem 11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90"/>
          <w:footerReference w:type="default" r:id="rId91"/>
          <w:headerReference w:type="first" r:id="rId9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Bryan Almeida de Moraes</w:t>
      </w:r>
    </w:p>
    <w:p w:rsidR="00B75DC6" w:rsidRDefault="00B75DC6" w:rsidP="00A91699">
      <w:r>
        <w:t xml:space="preserve">Certificamos que </w:t>
      </w:r>
      <w:r>
        <w:rPr>
          <w:noProof/>
        </w:rPr>
        <w:t>Bryan Almeida de Moraes</w:t>
      </w:r>
      <w:r>
        <w:t>, RG:</w:t>
      </w:r>
      <w:r>
        <w:rPr>
          <w:noProof/>
        </w:rPr>
        <w:t>67.864.666-9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404449255"/>
          <w:placeholder>
            <w:docPart w:val="EC8449CF1D32420EA571A4CC8C1C2C1C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15" name="Imagem 11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16" name="Imagem 11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93"/>
          <w:footerReference w:type="default" r:id="rId94"/>
          <w:headerReference w:type="first" r:id="rId9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Kevin Levrone</w:t>
      </w:r>
    </w:p>
    <w:p w:rsidR="00B75DC6" w:rsidRDefault="00B75DC6" w:rsidP="00A91699">
      <w:r>
        <w:t xml:space="preserve">Certificamos que </w:t>
      </w:r>
      <w:r>
        <w:rPr>
          <w:noProof/>
        </w:rPr>
        <w:t>Kevin Levrone</w:t>
      </w:r>
      <w:r>
        <w:t>, RG:</w:t>
      </w:r>
      <w:r>
        <w:rPr>
          <w:noProof/>
        </w:rPr>
        <w:t>55.198.902-6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243372286"/>
          <w:placeholder>
            <w:docPart w:val="E00ACC3C03024611BE427BBD8262AA1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19" name="Imagem 11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20" name="Imagem 12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96"/>
          <w:footerReference w:type="default" r:id="rId97"/>
          <w:headerReference w:type="first" r:id="rId9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Sejão Berranteiro</w:t>
      </w:r>
    </w:p>
    <w:p w:rsidR="00B75DC6" w:rsidRDefault="00B75DC6" w:rsidP="00A91699">
      <w:r>
        <w:t xml:space="preserve">Certificamos que </w:t>
      </w:r>
      <w:r>
        <w:rPr>
          <w:noProof/>
        </w:rPr>
        <w:t>Sejão Berranteiro</w:t>
      </w:r>
      <w:r>
        <w:t>, RG:</w:t>
      </w:r>
      <w:r>
        <w:rPr>
          <w:noProof/>
        </w:rPr>
        <w:t>55.555.555-J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508571544"/>
          <w:placeholder>
            <w:docPart w:val="9318DCE3143E4D25A7670440ACD3CA74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23" name="Imagem 12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24" name="Imagem 12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99"/>
          <w:footerReference w:type="default" r:id="rId100"/>
          <w:headerReference w:type="first" r:id="rId10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Igor Guilherme Ferreira</w:t>
      </w:r>
    </w:p>
    <w:p w:rsidR="00B75DC6" w:rsidRDefault="00B75DC6" w:rsidP="00A91699">
      <w:r>
        <w:t xml:space="preserve">Certificamos que </w:t>
      </w:r>
      <w:r>
        <w:rPr>
          <w:noProof/>
        </w:rPr>
        <w:t>Igor Guilherme Ferreira</w:t>
      </w:r>
      <w:r>
        <w:t>, RG:</w:t>
      </w:r>
      <w:r>
        <w:rPr>
          <w:noProof/>
        </w:rPr>
        <w:t>86-432-234-1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39950916"/>
          <w:placeholder>
            <w:docPart w:val="1C70C14E5FD94E52A236D4A3A4809C33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27" name="Imagem 12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28" name="Imagem 12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02"/>
          <w:footerReference w:type="default" r:id="rId103"/>
          <w:headerReference w:type="first" r:id="rId10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Luíz Carlos da Silva</w:t>
      </w:r>
    </w:p>
    <w:p w:rsidR="00B75DC6" w:rsidRDefault="00B75DC6" w:rsidP="00A91699">
      <w:r>
        <w:t xml:space="preserve">Certificamos que </w:t>
      </w:r>
      <w:r>
        <w:rPr>
          <w:noProof/>
        </w:rPr>
        <w:t>Luíz Carlos da Silva</w:t>
      </w:r>
      <w:r>
        <w:t>, RG:</w:t>
      </w:r>
      <w:r>
        <w:rPr>
          <w:noProof/>
        </w:rPr>
        <w:t>12.345.678-B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965193836"/>
          <w:placeholder>
            <w:docPart w:val="358B89721A62483C84EC85E886F65979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31" name="Imagem 13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32" name="Imagem 13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05"/>
          <w:footerReference w:type="default" r:id="rId106"/>
          <w:headerReference w:type="first" r:id="rId10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Raul Santos Seixas</w:t>
      </w:r>
    </w:p>
    <w:p w:rsidR="00B75DC6" w:rsidRDefault="00B75DC6" w:rsidP="00A91699">
      <w:r>
        <w:t xml:space="preserve">Certificamos que </w:t>
      </w:r>
      <w:r>
        <w:rPr>
          <w:noProof/>
        </w:rPr>
        <w:t>Raul Santos Seixas</w:t>
      </w:r>
      <w:r>
        <w:t>, RG:</w:t>
      </w:r>
      <w:r>
        <w:rPr>
          <w:noProof/>
        </w:rPr>
        <w:t>99.666.999-66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271124186"/>
          <w:placeholder>
            <w:docPart w:val="37A1B167301246EA9310732DD154C08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35" name="Imagem 13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36" name="Imagem 13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08"/>
          <w:footerReference w:type="default" r:id="rId109"/>
          <w:headerReference w:type="first" r:id="rId11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Izadora Pinto Ferreira</w:t>
      </w:r>
    </w:p>
    <w:p w:rsidR="00B75DC6" w:rsidRDefault="00B75DC6" w:rsidP="00A91699">
      <w:r>
        <w:t xml:space="preserve">Certificamos que </w:t>
      </w:r>
      <w:r>
        <w:rPr>
          <w:noProof/>
        </w:rPr>
        <w:t>Izadora Pinto Ferreira</w:t>
      </w:r>
      <w:r>
        <w:t>, RG:</w:t>
      </w:r>
      <w:r>
        <w:rPr>
          <w:noProof/>
        </w:rPr>
        <w:t>53.690.478-2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196201137"/>
          <w:placeholder>
            <w:docPart w:val="B9194C3C2DFD4351A15569A74843CF4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39" name="Imagem 13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40" name="Imagem 14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11"/>
          <w:footerReference w:type="default" r:id="rId112"/>
          <w:headerReference w:type="first" r:id="rId11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Ednaldo Pereira</w:t>
      </w:r>
    </w:p>
    <w:p w:rsidR="00B75DC6" w:rsidRDefault="00B75DC6" w:rsidP="00A91699">
      <w:r>
        <w:t xml:space="preserve">Certificamos que </w:t>
      </w:r>
      <w:r>
        <w:rPr>
          <w:noProof/>
        </w:rPr>
        <w:t>Ednaldo Pereira</w:t>
      </w:r>
      <w:r>
        <w:t>, RG:</w:t>
      </w:r>
      <w:r>
        <w:rPr>
          <w:noProof/>
        </w:rPr>
        <w:t>77.666.555-4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53163655"/>
          <w:placeholder>
            <w:docPart w:val="EA07E990B37A4B1D9CCBD33282E6D43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43" name="Imagem 14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44" name="Imagem 14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14"/>
          <w:footerReference w:type="default" r:id="rId115"/>
          <w:headerReference w:type="first" r:id="rId11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Jeorgina L'Viney Fagundes Nunes</w:t>
      </w:r>
    </w:p>
    <w:p w:rsidR="00B75DC6" w:rsidRDefault="00B75DC6" w:rsidP="00A91699">
      <w:r>
        <w:t xml:space="preserve">Certificamos que </w:t>
      </w:r>
      <w:r>
        <w:rPr>
          <w:noProof/>
        </w:rPr>
        <w:t>Jeorgina L'Viney Fagundes Nunes</w:t>
      </w:r>
      <w:r>
        <w:t>, RG:</w:t>
      </w:r>
      <w:r>
        <w:rPr>
          <w:noProof/>
        </w:rPr>
        <w:t>31.678.940-8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222981456"/>
          <w:placeholder>
            <w:docPart w:val="3E683163923E4AC9AF243EAD4EBEC65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47" name="Imagem 14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48" name="Imagem 14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17"/>
          <w:footerReference w:type="default" r:id="rId118"/>
          <w:headerReference w:type="first" r:id="rId11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Robótica</w:t>
      </w:r>
    </w:p>
    <w:p w:rsidR="00B75DC6" w:rsidRDefault="00B75DC6" w:rsidP="00637172">
      <w:pPr>
        <w:pStyle w:val="Ttulo"/>
      </w:pPr>
      <w:r w:rsidRPr="00977919">
        <w:rPr>
          <w:noProof/>
        </w:rPr>
        <w:t>Little popcorn</w:t>
      </w:r>
    </w:p>
    <w:p w:rsidR="00B75DC6" w:rsidRDefault="00B75DC6" w:rsidP="00A91699">
      <w:r>
        <w:t xml:space="preserve">Certificamos que </w:t>
      </w:r>
      <w:r>
        <w:rPr>
          <w:noProof/>
        </w:rPr>
        <w:t>Little popcorn</w:t>
      </w:r>
      <w:r>
        <w:t>, RG:</w:t>
      </w:r>
      <w:r>
        <w:rPr>
          <w:noProof/>
        </w:rPr>
        <w:t>99.999.999-x</w:t>
      </w:r>
      <w:r>
        <w:t xml:space="preserve"> , do curso da ETEC Prof. Maria Cristina Medeiros, participou da  </w:t>
      </w:r>
      <w:r>
        <w:rPr>
          <w:noProof/>
        </w:rPr>
        <w:t>Robótica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392931555"/>
          <w:placeholder>
            <w:docPart w:val="FE5CAD163A6041A6890C13BA8056DFD3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51" name="Imagem 15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52" name="Imagem 15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20"/>
          <w:footerReference w:type="default" r:id="rId121"/>
          <w:headerReference w:type="first" r:id="rId12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Liz Eilish D'joliz O'connel</w:t>
      </w:r>
    </w:p>
    <w:p w:rsidR="00B75DC6" w:rsidRDefault="00B75DC6" w:rsidP="00A91699">
      <w:r>
        <w:t xml:space="preserve">Certificamos que </w:t>
      </w:r>
      <w:r>
        <w:rPr>
          <w:noProof/>
        </w:rPr>
        <w:t>Liz Eilish D'joliz O'connel</w:t>
      </w:r>
      <w:r>
        <w:t>, RG:</w:t>
      </w:r>
      <w:r>
        <w:rPr>
          <w:noProof/>
        </w:rPr>
        <w:t>33.456.780-7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-1063095411"/>
          <w:placeholder>
            <w:docPart w:val="7577A71BF5684F6F89370DC02B2BB01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55" name="Imagem 15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56" name="Imagem 15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23"/>
          <w:footerReference w:type="default" r:id="rId124"/>
          <w:headerReference w:type="first" r:id="rId12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Pr="003F36E1" w:rsidRDefault="00B75DC6" w:rsidP="003F7405">
      <w:pPr>
        <w:pStyle w:val="Subttulo"/>
      </w:pPr>
      <w:r>
        <w:lastRenderedPageBreak/>
        <w:t>Certificado</w:t>
      </w:r>
    </w:p>
    <w:p w:rsidR="00B75DC6" w:rsidRPr="00637172" w:rsidRDefault="00B75DC6" w:rsidP="00637172">
      <w:pPr>
        <w:pStyle w:val="Ttulo1"/>
      </w:pPr>
      <w:r>
        <w:t>curso:</w:t>
      </w:r>
      <w:r w:rsidRPr="00977919">
        <w:rPr>
          <w:noProof/>
        </w:rPr>
        <w:t>IA</w:t>
      </w:r>
    </w:p>
    <w:p w:rsidR="00B75DC6" w:rsidRDefault="00B75DC6" w:rsidP="00637172">
      <w:pPr>
        <w:pStyle w:val="Ttulo"/>
      </w:pPr>
      <w:r w:rsidRPr="00977919">
        <w:rPr>
          <w:noProof/>
        </w:rPr>
        <w:t>Ellie Trindade</w:t>
      </w:r>
    </w:p>
    <w:p w:rsidR="00B75DC6" w:rsidRDefault="00B75DC6" w:rsidP="00A91699">
      <w:r>
        <w:t xml:space="preserve">Certificamos que </w:t>
      </w:r>
      <w:r>
        <w:rPr>
          <w:noProof/>
        </w:rPr>
        <w:t>Ellie Trindade</w:t>
      </w:r>
      <w:r>
        <w:t>, RG:</w:t>
      </w:r>
      <w:r>
        <w:rPr>
          <w:noProof/>
        </w:rPr>
        <w:t>01.001.110-01</w:t>
      </w:r>
      <w:r>
        <w:t xml:space="preserve"> , do curso da ETEC Prof. Maria Cristina Medeiros, participou da  </w:t>
      </w:r>
      <w:r>
        <w:rPr>
          <w:noProof/>
        </w:rPr>
        <w:t>IA</w:t>
      </w:r>
      <w:r>
        <w:t xml:space="preserve"> do Dia do Profissional da informática, com carga horária 1 hora no dia 19/10/2023</w:t>
      </w:r>
    </w:p>
    <w:p w:rsidR="00B75DC6" w:rsidRDefault="00B75DC6" w:rsidP="00637172">
      <w:pPr>
        <w:pStyle w:val="Ttulo"/>
      </w:pPr>
      <w:sdt>
        <w:sdtPr>
          <w:alias w:val="Insira o diploma:"/>
          <w:tag w:val="Insira o diploma:"/>
          <w:id w:val="1767493366"/>
          <w:placeholder>
            <w:docPart w:val="B4395336B81E42C89121D4323070A54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B75DC6" w:rsidRDefault="00B75DC6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75DC6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B75DC6" w:rsidRPr="00A91699" w:rsidRDefault="00B75DC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59" name="Imagem 15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B75DC6" w:rsidRDefault="00B75DC6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160" name="Imagem 16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DC6" w:rsidRDefault="00B75DC6" w:rsidP="00866F85">
      <w:pPr>
        <w:jc w:val="both"/>
        <w:sectPr w:rsidR="00B75DC6" w:rsidSect="00B75DC6">
          <w:headerReference w:type="default" r:id="rId126"/>
          <w:footerReference w:type="default" r:id="rId127"/>
          <w:headerReference w:type="first" r:id="rId12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B75DC6" w:rsidRDefault="00B75DC6" w:rsidP="00866F85">
      <w:pPr>
        <w:jc w:val="both"/>
      </w:pPr>
    </w:p>
    <w:sectPr w:rsidR="00B75DC6" w:rsidSect="00B75DC6">
      <w:headerReference w:type="default" r:id="rId129"/>
      <w:footerReference w:type="default" r:id="rId130"/>
      <w:headerReference w:type="first" r:id="rId131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267" w:rsidRDefault="00384267">
      <w:r>
        <w:separator/>
      </w:r>
    </w:p>
  </w:endnote>
  <w:endnote w:type="continuationSeparator" w:id="0">
    <w:p w:rsidR="00384267" w:rsidRDefault="003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133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23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395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7564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0034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327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643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591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7114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9557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7529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28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330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8640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4124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93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608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6412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6972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751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6676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97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22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578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20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24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154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080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5795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485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352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802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246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09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6542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F85" w:rsidRDefault="00866F8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9023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437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6640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34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349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DC6" w:rsidRDefault="00B75D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267" w:rsidRDefault="00384267">
      <w:r>
        <w:separator/>
      </w:r>
    </w:p>
  </w:footnote>
  <w:footnote w:type="continuationSeparator" w:id="0">
    <w:p w:rsidR="00384267" w:rsidRDefault="00384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" name="Imagem 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" name="Imagem 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" name="Imagem 3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" name="Imagem 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" name="Imagem 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" name="Imagem 3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" name="Imagem 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" name="Imagem 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5" name="Imagem 4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6" name="Imagem 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3" name="Imagem 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4" name="Imagem 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8" name="Imagem 5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1" name="Imagem 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" name="Imagem 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2" name="Imagem 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5" name="Imagem 6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6" name="Imagem 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9" name="Imagem 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0" name="Imagem 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3" name="Imagem 7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4" name="Imagem 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7" name="Imagem 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8" name="Imagem 7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1" name="Imagem 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" name="Imagem 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2" name="Imagem 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5" name="Imagem 8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9" name="Imagem 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0" name="Imagem 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3" name="Imagem 9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4" name="Imagem 9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7" name="Imagem 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8" name="Imagem 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1" name="Imagem 1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Imagem 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2" name="Imagem 1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5" name="Imagem 1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6" name="Imagem 1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9" name="Imagem 1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0" name="Imagem 1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3" name="Imagem 1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4" name="Imagem 1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7" name="Imagem 1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8" name="Imagem 1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2" name="Imagem 1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5" name="Imagem 1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6" name="Imagem 1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9" name="Imagem 1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0" name="Imagem 13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3" name="Imagem 1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4" name="Imagem 1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7" name="Imagem 1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8" name="Imagem 13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1" name="Imagem 1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" name="Imagem 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2" name="Imagem 1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5" name="Imagem 14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6" name="Imagem 1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9" name="Imagem 1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0" name="Imagem 1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3" name="Imagem 1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4" name="Imagem 1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7" name="Imagem 1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8" name="Imagem 15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1" name="Imagem 1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" name="Imagem 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2" name="Imagem 1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F85" w:rsidRDefault="00866F8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F85" w:rsidRDefault="00866F8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DC6" w:rsidRDefault="00B75D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FF"/>
    <w:rsid w:val="00015A24"/>
    <w:rsid w:val="0004165D"/>
    <w:rsid w:val="0005145F"/>
    <w:rsid w:val="00051A41"/>
    <w:rsid w:val="00053FAA"/>
    <w:rsid w:val="000671EE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4267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86D3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66F85"/>
    <w:rsid w:val="008773EB"/>
    <w:rsid w:val="00880B48"/>
    <w:rsid w:val="00890EFE"/>
    <w:rsid w:val="008E733D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75DC6"/>
    <w:rsid w:val="00B90141"/>
    <w:rsid w:val="00BB1128"/>
    <w:rsid w:val="00C43412"/>
    <w:rsid w:val="00C94BF3"/>
    <w:rsid w:val="00C969A8"/>
    <w:rsid w:val="00D47F75"/>
    <w:rsid w:val="00D74E31"/>
    <w:rsid w:val="00D814D7"/>
    <w:rsid w:val="00D861B9"/>
    <w:rsid w:val="00DC101F"/>
    <w:rsid w:val="00DD6241"/>
    <w:rsid w:val="00DE19A6"/>
    <w:rsid w:val="00E15617"/>
    <w:rsid w:val="00E411FF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254A49"/>
  <w15:chartTrackingRefBased/>
  <w15:docId w15:val="{0427C539-7E09-4D7B-8B36-3818BBA8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3.xml"/><Relationship Id="rId21" Type="http://schemas.openxmlformats.org/officeDocument/2006/relationships/header" Target="header9.xml"/><Relationship Id="rId42" Type="http://schemas.openxmlformats.org/officeDocument/2006/relationships/header" Target="header23.xml"/><Relationship Id="rId63" Type="http://schemas.openxmlformats.org/officeDocument/2006/relationships/header" Target="header37.xml"/><Relationship Id="rId84" Type="http://schemas.openxmlformats.org/officeDocument/2006/relationships/header" Target="header51.xml"/><Relationship Id="rId16" Type="http://schemas.openxmlformats.org/officeDocument/2006/relationships/footer" Target="footer3.xml"/><Relationship Id="rId107" Type="http://schemas.openxmlformats.org/officeDocument/2006/relationships/header" Target="header66.xml"/><Relationship Id="rId11" Type="http://schemas.openxmlformats.org/officeDocument/2006/relationships/header" Target="header2.xml"/><Relationship Id="rId32" Type="http://schemas.openxmlformats.org/officeDocument/2006/relationships/header" Target="header16.xml"/><Relationship Id="rId37" Type="http://schemas.openxmlformats.org/officeDocument/2006/relationships/footer" Target="footer10.xml"/><Relationship Id="rId53" Type="http://schemas.openxmlformats.org/officeDocument/2006/relationships/header" Target="header30.xml"/><Relationship Id="rId58" Type="http://schemas.openxmlformats.org/officeDocument/2006/relationships/footer" Target="footer17.xml"/><Relationship Id="rId74" Type="http://schemas.openxmlformats.org/officeDocument/2006/relationships/header" Target="header44.xml"/><Relationship Id="rId79" Type="http://schemas.openxmlformats.org/officeDocument/2006/relationships/footer" Target="footer24.xml"/><Relationship Id="rId102" Type="http://schemas.openxmlformats.org/officeDocument/2006/relationships/header" Target="header63.xml"/><Relationship Id="rId123" Type="http://schemas.openxmlformats.org/officeDocument/2006/relationships/header" Target="header77.xml"/><Relationship Id="rId128" Type="http://schemas.openxmlformats.org/officeDocument/2006/relationships/header" Target="header80.xml"/><Relationship Id="rId5" Type="http://schemas.openxmlformats.org/officeDocument/2006/relationships/footnotes" Target="footnotes.xml"/><Relationship Id="rId90" Type="http://schemas.openxmlformats.org/officeDocument/2006/relationships/header" Target="header55.xml"/><Relationship Id="rId95" Type="http://schemas.openxmlformats.org/officeDocument/2006/relationships/header" Target="header58.xml"/><Relationship Id="rId22" Type="http://schemas.openxmlformats.org/officeDocument/2006/relationships/footer" Target="footer5.xml"/><Relationship Id="rId27" Type="http://schemas.openxmlformats.org/officeDocument/2006/relationships/header" Target="header13.xml"/><Relationship Id="rId43" Type="http://schemas.openxmlformats.org/officeDocument/2006/relationships/footer" Target="footer12.xml"/><Relationship Id="rId48" Type="http://schemas.openxmlformats.org/officeDocument/2006/relationships/header" Target="header27.xml"/><Relationship Id="rId64" Type="http://schemas.openxmlformats.org/officeDocument/2006/relationships/footer" Target="footer19.xml"/><Relationship Id="rId69" Type="http://schemas.openxmlformats.org/officeDocument/2006/relationships/header" Target="header41.xml"/><Relationship Id="rId113" Type="http://schemas.openxmlformats.org/officeDocument/2006/relationships/header" Target="header70.xml"/><Relationship Id="rId118" Type="http://schemas.openxmlformats.org/officeDocument/2006/relationships/footer" Target="footer37.xml"/><Relationship Id="rId134" Type="http://schemas.openxmlformats.org/officeDocument/2006/relationships/theme" Target="theme/theme1.xml"/><Relationship Id="rId80" Type="http://schemas.openxmlformats.org/officeDocument/2006/relationships/header" Target="header48.xml"/><Relationship Id="rId85" Type="http://schemas.openxmlformats.org/officeDocument/2006/relationships/footer" Target="footer26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33" Type="http://schemas.openxmlformats.org/officeDocument/2006/relationships/header" Target="header17.xml"/><Relationship Id="rId38" Type="http://schemas.openxmlformats.org/officeDocument/2006/relationships/header" Target="header20.xml"/><Relationship Id="rId59" Type="http://schemas.openxmlformats.org/officeDocument/2006/relationships/header" Target="header34.xml"/><Relationship Id="rId103" Type="http://schemas.openxmlformats.org/officeDocument/2006/relationships/footer" Target="footer32.xml"/><Relationship Id="rId108" Type="http://schemas.openxmlformats.org/officeDocument/2006/relationships/header" Target="header67.xml"/><Relationship Id="rId124" Type="http://schemas.openxmlformats.org/officeDocument/2006/relationships/footer" Target="footer39.xml"/><Relationship Id="rId129" Type="http://schemas.openxmlformats.org/officeDocument/2006/relationships/header" Target="header81.xml"/><Relationship Id="rId54" Type="http://schemas.openxmlformats.org/officeDocument/2006/relationships/header" Target="header31.xml"/><Relationship Id="rId70" Type="http://schemas.openxmlformats.org/officeDocument/2006/relationships/footer" Target="footer21.xml"/><Relationship Id="rId75" Type="http://schemas.openxmlformats.org/officeDocument/2006/relationships/header" Target="header45.xml"/><Relationship Id="rId91" Type="http://schemas.openxmlformats.org/officeDocument/2006/relationships/footer" Target="footer28.xml"/><Relationship Id="rId96" Type="http://schemas.openxmlformats.org/officeDocument/2006/relationships/header" Target="header5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0.xml"/><Relationship Id="rId28" Type="http://schemas.openxmlformats.org/officeDocument/2006/relationships/footer" Target="footer7.xml"/><Relationship Id="rId49" Type="http://schemas.openxmlformats.org/officeDocument/2006/relationships/footer" Target="footer14.xml"/><Relationship Id="rId114" Type="http://schemas.openxmlformats.org/officeDocument/2006/relationships/header" Target="header71.xml"/><Relationship Id="rId119" Type="http://schemas.openxmlformats.org/officeDocument/2006/relationships/header" Target="header74.xml"/><Relationship Id="rId44" Type="http://schemas.openxmlformats.org/officeDocument/2006/relationships/header" Target="header24.xml"/><Relationship Id="rId60" Type="http://schemas.openxmlformats.org/officeDocument/2006/relationships/header" Target="header35.xml"/><Relationship Id="rId65" Type="http://schemas.openxmlformats.org/officeDocument/2006/relationships/header" Target="header38.xml"/><Relationship Id="rId81" Type="http://schemas.openxmlformats.org/officeDocument/2006/relationships/header" Target="header49.xml"/><Relationship Id="rId86" Type="http://schemas.openxmlformats.org/officeDocument/2006/relationships/header" Target="header52.xml"/><Relationship Id="rId130" Type="http://schemas.openxmlformats.org/officeDocument/2006/relationships/footer" Target="footer4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9" Type="http://schemas.openxmlformats.org/officeDocument/2006/relationships/header" Target="header21.xml"/><Relationship Id="rId109" Type="http://schemas.openxmlformats.org/officeDocument/2006/relationships/footer" Target="footer34.xml"/><Relationship Id="rId34" Type="http://schemas.openxmlformats.org/officeDocument/2006/relationships/footer" Target="footer9.xml"/><Relationship Id="rId50" Type="http://schemas.openxmlformats.org/officeDocument/2006/relationships/header" Target="header28.xml"/><Relationship Id="rId55" Type="http://schemas.openxmlformats.org/officeDocument/2006/relationships/footer" Target="footer16.xml"/><Relationship Id="rId76" Type="http://schemas.openxmlformats.org/officeDocument/2006/relationships/footer" Target="footer23.xml"/><Relationship Id="rId97" Type="http://schemas.openxmlformats.org/officeDocument/2006/relationships/footer" Target="footer30.xml"/><Relationship Id="rId104" Type="http://schemas.openxmlformats.org/officeDocument/2006/relationships/header" Target="header64.xml"/><Relationship Id="rId120" Type="http://schemas.openxmlformats.org/officeDocument/2006/relationships/header" Target="header75.xml"/><Relationship Id="rId125" Type="http://schemas.openxmlformats.org/officeDocument/2006/relationships/header" Target="header78.xml"/><Relationship Id="rId7" Type="http://schemas.openxmlformats.org/officeDocument/2006/relationships/image" Target="media/image1.jpeg"/><Relationship Id="rId71" Type="http://schemas.openxmlformats.org/officeDocument/2006/relationships/header" Target="header42.xml"/><Relationship Id="rId92" Type="http://schemas.openxmlformats.org/officeDocument/2006/relationships/header" Target="header56.xml"/><Relationship Id="rId2" Type="http://schemas.openxmlformats.org/officeDocument/2006/relationships/styles" Target="styles.xml"/><Relationship Id="rId29" Type="http://schemas.openxmlformats.org/officeDocument/2006/relationships/header" Target="header14.xml"/><Relationship Id="rId24" Type="http://schemas.openxmlformats.org/officeDocument/2006/relationships/header" Target="header11.xml"/><Relationship Id="rId40" Type="http://schemas.openxmlformats.org/officeDocument/2006/relationships/footer" Target="footer11.xml"/><Relationship Id="rId45" Type="http://schemas.openxmlformats.org/officeDocument/2006/relationships/header" Target="header25.xml"/><Relationship Id="rId66" Type="http://schemas.openxmlformats.org/officeDocument/2006/relationships/header" Target="header39.xml"/><Relationship Id="rId87" Type="http://schemas.openxmlformats.org/officeDocument/2006/relationships/header" Target="header53.xml"/><Relationship Id="rId110" Type="http://schemas.openxmlformats.org/officeDocument/2006/relationships/header" Target="header68.xml"/><Relationship Id="rId115" Type="http://schemas.openxmlformats.org/officeDocument/2006/relationships/footer" Target="footer36.xml"/><Relationship Id="rId131" Type="http://schemas.openxmlformats.org/officeDocument/2006/relationships/header" Target="header82.xml"/><Relationship Id="rId61" Type="http://schemas.openxmlformats.org/officeDocument/2006/relationships/footer" Target="footer18.xml"/><Relationship Id="rId82" Type="http://schemas.openxmlformats.org/officeDocument/2006/relationships/footer" Target="footer25.xml"/><Relationship Id="rId19" Type="http://schemas.openxmlformats.org/officeDocument/2006/relationships/footer" Target="footer4.xml"/><Relationship Id="rId14" Type="http://schemas.openxmlformats.org/officeDocument/2006/relationships/header" Target="header4.xml"/><Relationship Id="rId30" Type="http://schemas.openxmlformats.org/officeDocument/2006/relationships/header" Target="header15.xml"/><Relationship Id="rId35" Type="http://schemas.openxmlformats.org/officeDocument/2006/relationships/header" Target="header18.xml"/><Relationship Id="rId56" Type="http://schemas.openxmlformats.org/officeDocument/2006/relationships/header" Target="header32.xml"/><Relationship Id="rId77" Type="http://schemas.openxmlformats.org/officeDocument/2006/relationships/header" Target="header46.xml"/><Relationship Id="rId100" Type="http://schemas.openxmlformats.org/officeDocument/2006/relationships/footer" Target="footer31.xml"/><Relationship Id="rId105" Type="http://schemas.openxmlformats.org/officeDocument/2006/relationships/header" Target="header65.xml"/><Relationship Id="rId126" Type="http://schemas.openxmlformats.org/officeDocument/2006/relationships/header" Target="header79.xml"/><Relationship Id="rId8" Type="http://schemas.openxmlformats.org/officeDocument/2006/relationships/image" Target="media/image2.png"/><Relationship Id="rId51" Type="http://schemas.openxmlformats.org/officeDocument/2006/relationships/header" Target="header29.xml"/><Relationship Id="rId72" Type="http://schemas.openxmlformats.org/officeDocument/2006/relationships/header" Target="header43.xml"/><Relationship Id="rId93" Type="http://schemas.openxmlformats.org/officeDocument/2006/relationships/header" Target="header57.xml"/><Relationship Id="rId98" Type="http://schemas.openxmlformats.org/officeDocument/2006/relationships/header" Target="header60.xml"/><Relationship Id="rId121" Type="http://schemas.openxmlformats.org/officeDocument/2006/relationships/footer" Target="footer38.xml"/><Relationship Id="rId3" Type="http://schemas.openxmlformats.org/officeDocument/2006/relationships/settings" Target="settings.xml"/><Relationship Id="rId25" Type="http://schemas.openxmlformats.org/officeDocument/2006/relationships/footer" Target="footer6.xml"/><Relationship Id="rId46" Type="http://schemas.openxmlformats.org/officeDocument/2006/relationships/footer" Target="footer13.xml"/><Relationship Id="rId67" Type="http://schemas.openxmlformats.org/officeDocument/2006/relationships/footer" Target="footer20.xml"/><Relationship Id="rId116" Type="http://schemas.openxmlformats.org/officeDocument/2006/relationships/header" Target="header72.xml"/><Relationship Id="rId20" Type="http://schemas.openxmlformats.org/officeDocument/2006/relationships/header" Target="header8.xml"/><Relationship Id="rId41" Type="http://schemas.openxmlformats.org/officeDocument/2006/relationships/header" Target="header22.xml"/><Relationship Id="rId62" Type="http://schemas.openxmlformats.org/officeDocument/2006/relationships/header" Target="header36.xml"/><Relationship Id="rId83" Type="http://schemas.openxmlformats.org/officeDocument/2006/relationships/header" Target="header50.xml"/><Relationship Id="rId88" Type="http://schemas.openxmlformats.org/officeDocument/2006/relationships/footer" Target="footer27.xml"/><Relationship Id="rId111" Type="http://schemas.openxmlformats.org/officeDocument/2006/relationships/header" Target="header69.xml"/><Relationship Id="rId132" Type="http://schemas.openxmlformats.org/officeDocument/2006/relationships/fontTable" Target="fontTable.xml"/><Relationship Id="rId15" Type="http://schemas.openxmlformats.org/officeDocument/2006/relationships/header" Target="header5.xml"/><Relationship Id="rId36" Type="http://schemas.openxmlformats.org/officeDocument/2006/relationships/header" Target="header19.xml"/><Relationship Id="rId57" Type="http://schemas.openxmlformats.org/officeDocument/2006/relationships/header" Target="header33.xml"/><Relationship Id="rId106" Type="http://schemas.openxmlformats.org/officeDocument/2006/relationships/footer" Target="footer33.xml"/><Relationship Id="rId127" Type="http://schemas.openxmlformats.org/officeDocument/2006/relationships/footer" Target="footer40.xml"/><Relationship Id="rId10" Type="http://schemas.openxmlformats.org/officeDocument/2006/relationships/footer" Target="footer1.xml"/><Relationship Id="rId31" Type="http://schemas.openxmlformats.org/officeDocument/2006/relationships/footer" Target="footer8.xml"/><Relationship Id="rId52" Type="http://schemas.openxmlformats.org/officeDocument/2006/relationships/footer" Target="footer15.xml"/><Relationship Id="rId73" Type="http://schemas.openxmlformats.org/officeDocument/2006/relationships/footer" Target="footer22.xml"/><Relationship Id="rId78" Type="http://schemas.openxmlformats.org/officeDocument/2006/relationships/header" Target="header47.xml"/><Relationship Id="rId94" Type="http://schemas.openxmlformats.org/officeDocument/2006/relationships/footer" Target="footer29.xml"/><Relationship Id="rId99" Type="http://schemas.openxmlformats.org/officeDocument/2006/relationships/header" Target="header61.xml"/><Relationship Id="rId101" Type="http://schemas.openxmlformats.org/officeDocument/2006/relationships/header" Target="header62.xml"/><Relationship Id="rId122" Type="http://schemas.openxmlformats.org/officeDocument/2006/relationships/header" Target="header7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header" Target="header12.xml"/><Relationship Id="rId47" Type="http://schemas.openxmlformats.org/officeDocument/2006/relationships/header" Target="header26.xml"/><Relationship Id="rId68" Type="http://schemas.openxmlformats.org/officeDocument/2006/relationships/header" Target="header40.xml"/><Relationship Id="rId89" Type="http://schemas.openxmlformats.org/officeDocument/2006/relationships/header" Target="header54.xml"/><Relationship Id="rId112" Type="http://schemas.openxmlformats.org/officeDocument/2006/relationships/footer" Target="footer35.xml"/><Relationship Id="rId133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A865C54C54B24817B4234CFFF26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162BB-2D04-4BC0-8E91-A51D40924A86}"/>
      </w:docPartPr>
      <w:docPartBody>
        <w:p w:rsidR="00000000" w:rsidRDefault="005A3599" w:rsidP="005A3599">
          <w:pPr>
            <w:pStyle w:val="717A865C54C54B24817B4234CFFF268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85EB0DF862DC4171B51E1507794EF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4F7D8-147D-4433-9240-34023DE2AB1E}"/>
      </w:docPartPr>
      <w:docPartBody>
        <w:p w:rsidR="00000000" w:rsidRDefault="005A3599" w:rsidP="005A3599">
          <w:pPr>
            <w:pStyle w:val="85EB0DF862DC4171B51E1507794EF21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7FE4A1675CC485885B9C1B3A25D61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DBA14-14FA-4D80-A96A-D4D7B6155E96}"/>
      </w:docPartPr>
      <w:docPartBody>
        <w:p w:rsidR="00000000" w:rsidRDefault="005A3599" w:rsidP="005A3599">
          <w:pPr>
            <w:pStyle w:val="57FE4A1675CC485885B9C1B3A25D61B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418B02FC0E44EFF9F1D1DBB26A02F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61F536-06B5-4BDC-A6CA-6570B06DF5C5}"/>
      </w:docPartPr>
      <w:docPartBody>
        <w:p w:rsidR="00000000" w:rsidRDefault="005A3599" w:rsidP="005A3599">
          <w:pPr>
            <w:pStyle w:val="B418B02FC0E44EFF9F1D1DBB26A02F2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759ABC689FF48EC9D9DEFCB48BD4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121B3C-D888-4371-A5A2-6CC102560F7B}"/>
      </w:docPartPr>
      <w:docPartBody>
        <w:p w:rsidR="00000000" w:rsidRDefault="005A3599" w:rsidP="005A3599">
          <w:pPr>
            <w:pStyle w:val="0759ABC689FF48EC9D9DEFCB48BD4E4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83AA194FCDA845C7BCD7EB45F868C9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652B11-5D96-4CB0-A78B-3AB825612BB2}"/>
      </w:docPartPr>
      <w:docPartBody>
        <w:p w:rsidR="00000000" w:rsidRDefault="005A3599" w:rsidP="005A3599">
          <w:pPr>
            <w:pStyle w:val="83AA194FCDA845C7BCD7EB45F868C97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677E096AF274D3982FE567B0D3CF7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5286D-29EA-4997-B63C-82F66F36450C}"/>
      </w:docPartPr>
      <w:docPartBody>
        <w:p w:rsidR="00000000" w:rsidRDefault="005A3599" w:rsidP="005A3599">
          <w:pPr>
            <w:pStyle w:val="7677E096AF274D3982FE567B0D3CF7C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DE3BCA313F494A93B82C176E14A1EE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AC004-9377-473B-B7D9-3099B7F1455A}"/>
      </w:docPartPr>
      <w:docPartBody>
        <w:p w:rsidR="00000000" w:rsidRDefault="005A3599" w:rsidP="005A3599">
          <w:pPr>
            <w:pStyle w:val="DE3BCA313F494A93B82C176E14A1EE3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C3553A9A8494224A62D0D2DF66386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3AE9A-5668-41A9-ABE1-34253D1EB247}"/>
      </w:docPartPr>
      <w:docPartBody>
        <w:p w:rsidR="00000000" w:rsidRDefault="005A3599" w:rsidP="005A3599">
          <w:pPr>
            <w:pStyle w:val="EC3553A9A8494224A62D0D2DF66386D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D072CD62D7942F1A052183FE4F8E7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2F8765-5D6F-442D-B917-14E661635A67}"/>
      </w:docPartPr>
      <w:docPartBody>
        <w:p w:rsidR="00000000" w:rsidRDefault="005A3599" w:rsidP="005A3599">
          <w:pPr>
            <w:pStyle w:val="2D072CD62D7942F1A052183FE4F8E75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37133E0B6F347E3A1FEEB7568A507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94D005-52E8-4852-B9FF-25064A269D7D}"/>
      </w:docPartPr>
      <w:docPartBody>
        <w:p w:rsidR="00000000" w:rsidRDefault="005A3599" w:rsidP="005A3599">
          <w:pPr>
            <w:pStyle w:val="C37133E0B6F347E3A1FEEB7568A5077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A558BCD9FB2A449B91BCC5828C228D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7D8EC-E256-40D3-B09A-E7CE163F2F7B}"/>
      </w:docPartPr>
      <w:docPartBody>
        <w:p w:rsidR="00000000" w:rsidRDefault="005A3599" w:rsidP="005A3599">
          <w:pPr>
            <w:pStyle w:val="A558BCD9FB2A449B91BCC5828C228D7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C470B009D3D4AB6A72D694C968FB0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D1CE8F-D3D9-46B7-B4BB-4154D5E4A07A}"/>
      </w:docPartPr>
      <w:docPartBody>
        <w:p w:rsidR="00000000" w:rsidRDefault="005A3599" w:rsidP="005A3599">
          <w:pPr>
            <w:pStyle w:val="5C470B009D3D4AB6A72D694C968FB04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88D1F19A6244E69B7DF672743809A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090FAE-B90E-43C7-811F-430170AF2D21}"/>
      </w:docPartPr>
      <w:docPartBody>
        <w:p w:rsidR="00000000" w:rsidRDefault="005A3599" w:rsidP="005A3599">
          <w:pPr>
            <w:pStyle w:val="288D1F19A6244E69B7DF672743809A3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D08B281974334145BB0425EA47B1ED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2E9F59-40EE-445A-9929-AD9AB24BC936}"/>
      </w:docPartPr>
      <w:docPartBody>
        <w:p w:rsidR="00000000" w:rsidRDefault="005A3599" w:rsidP="005A3599">
          <w:pPr>
            <w:pStyle w:val="D08B281974334145BB0425EA47B1ED9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5B97B2A470B4E8CB913BDD9575A8E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FE9DC3-F576-4F14-B0C6-5FCFCF888D3A}"/>
      </w:docPartPr>
      <w:docPartBody>
        <w:p w:rsidR="00000000" w:rsidRDefault="005A3599" w:rsidP="005A3599">
          <w:pPr>
            <w:pStyle w:val="25B97B2A470B4E8CB913BDD9575A8E5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9CFE78A94B1E44F39E56C7096AF957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9D9A91-911F-497A-8157-4189C6A336AB}"/>
      </w:docPartPr>
      <w:docPartBody>
        <w:p w:rsidR="00000000" w:rsidRDefault="005A3599" w:rsidP="005A3599">
          <w:pPr>
            <w:pStyle w:val="9CFE78A94B1E44F39E56C7096AF957B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5FCA7B6CCB04646826C98C8F0D03A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1EBAE2-BAD0-4BCE-BA10-1398F165D315}"/>
      </w:docPartPr>
      <w:docPartBody>
        <w:p w:rsidR="00000000" w:rsidRDefault="005A3599" w:rsidP="005A3599">
          <w:pPr>
            <w:pStyle w:val="45FCA7B6CCB04646826C98C8F0D03A7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08D025E8EA8402D80B5257206BCBA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737EF1-9DAC-416D-8CAB-9F91ADC6231D}"/>
      </w:docPartPr>
      <w:docPartBody>
        <w:p w:rsidR="00000000" w:rsidRDefault="005A3599" w:rsidP="005A3599">
          <w:pPr>
            <w:pStyle w:val="F08D025E8EA8402D80B5257206BCBA6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93833E3F7D1A44749AB5537828C999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A0594B-BB01-4492-A146-79E0E168B655}"/>
      </w:docPartPr>
      <w:docPartBody>
        <w:p w:rsidR="00000000" w:rsidRDefault="005A3599" w:rsidP="005A3599">
          <w:pPr>
            <w:pStyle w:val="93833E3F7D1A44749AB5537828C999F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D42CEFB5922E4362A7F9F11DB68445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0DCF67-95B1-456C-B06D-12AF965FDC4B}"/>
      </w:docPartPr>
      <w:docPartBody>
        <w:p w:rsidR="00000000" w:rsidRDefault="005A3599" w:rsidP="005A3599">
          <w:pPr>
            <w:pStyle w:val="D42CEFB5922E4362A7F9F11DB684457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91BC8733122841C9931DEF9C4F016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C0D99-EF15-4118-B6E3-0F1CC77741F3}"/>
      </w:docPartPr>
      <w:docPartBody>
        <w:p w:rsidR="00000000" w:rsidRDefault="005A3599" w:rsidP="005A3599">
          <w:pPr>
            <w:pStyle w:val="91BC8733122841C9931DEF9C4F0164F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941DF0C2D57458985F08704886CB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B72F32-A236-4A59-81E7-4FBEA041F896}"/>
      </w:docPartPr>
      <w:docPartBody>
        <w:p w:rsidR="00000000" w:rsidRDefault="005A3599" w:rsidP="005A3599">
          <w:pPr>
            <w:pStyle w:val="5941DF0C2D57458985F08704886CB18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E37D73B4E7F44938E01C6C8A792D4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B49A67-5B5E-4150-9A60-5CB5B6FAFF0A}"/>
      </w:docPartPr>
      <w:docPartBody>
        <w:p w:rsidR="00000000" w:rsidRDefault="005A3599" w:rsidP="005A3599">
          <w:pPr>
            <w:pStyle w:val="2E37D73B4E7F44938E01C6C8A792D41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DAD09DF9639487B9F969A0FF0BCB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372D1-9049-4E25-A34F-4676D380B8DF}"/>
      </w:docPartPr>
      <w:docPartBody>
        <w:p w:rsidR="00000000" w:rsidRDefault="005A3599" w:rsidP="005A3599">
          <w:pPr>
            <w:pStyle w:val="FDAD09DF9639487B9F969A0FF0BCB5D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904908447FB475EAD5182B472CBBD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7FBA01-81FC-41C0-80FD-530559AF9417}"/>
      </w:docPartPr>
      <w:docPartBody>
        <w:p w:rsidR="00000000" w:rsidRDefault="005A3599" w:rsidP="005A3599">
          <w:pPr>
            <w:pStyle w:val="7904908447FB475EAD5182B472CBBD8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B5BEE298D67454EA237B8BA54F4A3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0F2FC4-DA6D-4AEE-87A9-50BCDF6D7946}"/>
      </w:docPartPr>
      <w:docPartBody>
        <w:p w:rsidR="00000000" w:rsidRDefault="005A3599" w:rsidP="005A3599">
          <w:pPr>
            <w:pStyle w:val="5B5BEE298D67454EA237B8BA54F4A37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CEBE968D37F4B5D816E69ADA8D10D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684A43-F6EE-40CE-8AAB-B37819BDD228}"/>
      </w:docPartPr>
      <w:docPartBody>
        <w:p w:rsidR="00000000" w:rsidRDefault="005A3599" w:rsidP="005A3599">
          <w:pPr>
            <w:pStyle w:val="1CEBE968D37F4B5D816E69ADA8D10DE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C8449CF1D32420EA571A4CC8C1C2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4A832-DF9D-4412-9511-694989CE1993}"/>
      </w:docPartPr>
      <w:docPartBody>
        <w:p w:rsidR="00000000" w:rsidRDefault="005A3599" w:rsidP="005A3599">
          <w:pPr>
            <w:pStyle w:val="EC8449CF1D32420EA571A4CC8C1C2C1C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00ACC3C03024611BE427BBD8262AA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859E63-42EE-4396-A774-54C332140B9E}"/>
      </w:docPartPr>
      <w:docPartBody>
        <w:p w:rsidR="00000000" w:rsidRDefault="005A3599" w:rsidP="005A3599">
          <w:pPr>
            <w:pStyle w:val="E00ACC3C03024611BE427BBD8262AA1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9318DCE3143E4D25A7670440ACD3CA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3A6CA-7A93-4D17-AA7C-12C00A5905AD}"/>
      </w:docPartPr>
      <w:docPartBody>
        <w:p w:rsidR="00000000" w:rsidRDefault="005A3599" w:rsidP="005A3599">
          <w:pPr>
            <w:pStyle w:val="9318DCE3143E4D25A7670440ACD3CA7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C70C14E5FD94E52A236D4A3A4809C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D3F076-508E-4DEB-98F3-FF8BB0D81BEF}"/>
      </w:docPartPr>
      <w:docPartBody>
        <w:p w:rsidR="00000000" w:rsidRDefault="005A3599" w:rsidP="005A3599">
          <w:pPr>
            <w:pStyle w:val="1C70C14E5FD94E52A236D4A3A4809C33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58B89721A62483C84EC85E886F659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4C7F6B-AC6C-4322-A3CB-14DF04DF74E6}"/>
      </w:docPartPr>
      <w:docPartBody>
        <w:p w:rsidR="00000000" w:rsidRDefault="005A3599" w:rsidP="005A3599">
          <w:pPr>
            <w:pStyle w:val="358B89721A62483C84EC85E886F6597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7A1B167301246EA9310732DD154C0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604012-4054-4839-A757-9DF84043B2BB}"/>
      </w:docPartPr>
      <w:docPartBody>
        <w:p w:rsidR="00000000" w:rsidRDefault="005A3599" w:rsidP="005A3599">
          <w:pPr>
            <w:pStyle w:val="37A1B167301246EA9310732DD154C08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9194C3C2DFD4351A15569A74843CF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108217-D5FC-4D14-B767-C2559C5AF2FA}"/>
      </w:docPartPr>
      <w:docPartBody>
        <w:p w:rsidR="00000000" w:rsidRDefault="005A3599" w:rsidP="005A3599">
          <w:pPr>
            <w:pStyle w:val="B9194C3C2DFD4351A15569A74843CF4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A07E990B37A4B1D9CCBD33282E6D4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C514B-2EED-450F-8763-F3A501C58DF3}"/>
      </w:docPartPr>
      <w:docPartBody>
        <w:p w:rsidR="00000000" w:rsidRDefault="005A3599" w:rsidP="005A3599">
          <w:pPr>
            <w:pStyle w:val="EA07E990B37A4B1D9CCBD33282E6D43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E683163923E4AC9AF243EAD4EBEC6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586287-754C-4CFB-9DE7-084BB731DD11}"/>
      </w:docPartPr>
      <w:docPartBody>
        <w:p w:rsidR="00000000" w:rsidRDefault="005A3599" w:rsidP="005A3599">
          <w:pPr>
            <w:pStyle w:val="3E683163923E4AC9AF243EAD4EBEC65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E5CAD163A6041A6890C13BA8056DF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E3ECC9-952C-4CFA-99CB-58BE4D909D92}"/>
      </w:docPartPr>
      <w:docPartBody>
        <w:p w:rsidR="00000000" w:rsidRDefault="005A3599" w:rsidP="005A3599">
          <w:pPr>
            <w:pStyle w:val="FE5CAD163A6041A6890C13BA8056DFD3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577A71BF5684F6F89370DC02B2BB0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1256C9-57C9-46E9-84AA-7560F2CCD142}"/>
      </w:docPartPr>
      <w:docPartBody>
        <w:p w:rsidR="00000000" w:rsidRDefault="005A3599" w:rsidP="005A3599">
          <w:pPr>
            <w:pStyle w:val="7577A71BF5684F6F89370DC02B2BB01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4395336B81E42C89121D4323070A5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6C98C0-A364-4F40-8A87-78CDC92A3EDB}"/>
      </w:docPartPr>
      <w:docPartBody>
        <w:p w:rsidR="00000000" w:rsidRDefault="005A3599" w:rsidP="005A3599">
          <w:pPr>
            <w:pStyle w:val="B4395336B81E42C89121D4323070A54A"/>
          </w:pPr>
          <w:r>
            <w:rPr>
              <w:lang w:bidi="pt-BR"/>
            </w:rPr>
            <w:t>DIPLOMA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99"/>
    <w:rsid w:val="005A3599"/>
    <w:rsid w:val="00F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17A865C54C54B24817B4234CFFF268D">
    <w:name w:val="717A865C54C54B24817B4234CFFF268D"/>
    <w:rsid w:val="005A3599"/>
  </w:style>
  <w:style w:type="paragraph" w:customStyle="1" w:styleId="85EB0DF862DC4171B51E1507794EF212">
    <w:name w:val="85EB0DF862DC4171B51E1507794EF212"/>
    <w:rsid w:val="005A3599"/>
  </w:style>
  <w:style w:type="paragraph" w:customStyle="1" w:styleId="57FE4A1675CC485885B9C1B3A25D61B4">
    <w:name w:val="57FE4A1675CC485885B9C1B3A25D61B4"/>
    <w:rsid w:val="005A3599"/>
  </w:style>
  <w:style w:type="paragraph" w:customStyle="1" w:styleId="B418B02FC0E44EFF9F1D1DBB26A02F2B">
    <w:name w:val="B418B02FC0E44EFF9F1D1DBB26A02F2B"/>
    <w:rsid w:val="005A3599"/>
  </w:style>
  <w:style w:type="paragraph" w:customStyle="1" w:styleId="0759ABC689FF48EC9D9DEFCB48BD4E42">
    <w:name w:val="0759ABC689FF48EC9D9DEFCB48BD4E42"/>
    <w:rsid w:val="005A3599"/>
  </w:style>
  <w:style w:type="paragraph" w:customStyle="1" w:styleId="83AA194FCDA845C7BCD7EB45F868C97B">
    <w:name w:val="83AA194FCDA845C7BCD7EB45F868C97B"/>
    <w:rsid w:val="005A3599"/>
  </w:style>
  <w:style w:type="paragraph" w:customStyle="1" w:styleId="7677E096AF274D3982FE567B0D3CF7C9">
    <w:name w:val="7677E096AF274D3982FE567B0D3CF7C9"/>
    <w:rsid w:val="005A3599"/>
  </w:style>
  <w:style w:type="paragraph" w:customStyle="1" w:styleId="DE3BCA313F494A93B82C176E14A1EE36">
    <w:name w:val="DE3BCA313F494A93B82C176E14A1EE36"/>
    <w:rsid w:val="005A3599"/>
  </w:style>
  <w:style w:type="paragraph" w:customStyle="1" w:styleId="EC3553A9A8494224A62D0D2DF66386DA">
    <w:name w:val="EC3553A9A8494224A62D0D2DF66386DA"/>
    <w:rsid w:val="005A3599"/>
  </w:style>
  <w:style w:type="paragraph" w:customStyle="1" w:styleId="2D072CD62D7942F1A052183FE4F8E75B">
    <w:name w:val="2D072CD62D7942F1A052183FE4F8E75B"/>
    <w:rsid w:val="005A3599"/>
  </w:style>
  <w:style w:type="paragraph" w:customStyle="1" w:styleId="C37133E0B6F347E3A1FEEB7568A50770">
    <w:name w:val="C37133E0B6F347E3A1FEEB7568A50770"/>
    <w:rsid w:val="005A3599"/>
  </w:style>
  <w:style w:type="paragraph" w:customStyle="1" w:styleId="A558BCD9FB2A449B91BCC5828C228D7E">
    <w:name w:val="A558BCD9FB2A449B91BCC5828C228D7E"/>
    <w:rsid w:val="005A3599"/>
  </w:style>
  <w:style w:type="paragraph" w:customStyle="1" w:styleId="5C470B009D3D4AB6A72D694C968FB040">
    <w:name w:val="5C470B009D3D4AB6A72D694C968FB040"/>
    <w:rsid w:val="005A3599"/>
  </w:style>
  <w:style w:type="paragraph" w:customStyle="1" w:styleId="288D1F19A6244E69B7DF672743809A3D">
    <w:name w:val="288D1F19A6244E69B7DF672743809A3D"/>
    <w:rsid w:val="005A3599"/>
  </w:style>
  <w:style w:type="paragraph" w:customStyle="1" w:styleId="D08B281974334145BB0425EA47B1ED94">
    <w:name w:val="D08B281974334145BB0425EA47B1ED94"/>
    <w:rsid w:val="005A3599"/>
  </w:style>
  <w:style w:type="paragraph" w:customStyle="1" w:styleId="25B97B2A470B4E8CB913BDD9575A8E58">
    <w:name w:val="25B97B2A470B4E8CB913BDD9575A8E58"/>
    <w:rsid w:val="005A3599"/>
  </w:style>
  <w:style w:type="paragraph" w:customStyle="1" w:styleId="9CFE78A94B1E44F39E56C7096AF957B0">
    <w:name w:val="9CFE78A94B1E44F39E56C7096AF957B0"/>
    <w:rsid w:val="005A3599"/>
  </w:style>
  <w:style w:type="paragraph" w:customStyle="1" w:styleId="45FCA7B6CCB04646826C98C8F0D03A7A">
    <w:name w:val="45FCA7B6CCB04646826C98C8F0D03A7A"/>
    <w:rsid w:val="005A3599"/>
  </w:style>
  <w:style w:type="paragraph" w:customStyle="1" w:styleId="F08D025E8EA8402D80B5257206BCBA62">
    <w:name w:val="F08D025E8EA8402D80B5257206BCBA62"/>
    <w:rsid w:val="005A3599"/>
  </w:style>
  <w:style w:type="paragraph" w:customStyle="1" w:styleId="93833E3F7D1A44749AB5537828C999F8">
    <w:name w:val="93833E3F7D1A44749AB5537828C999F8"/>
    <w:rsid w:val="005A3599"/>
  </w:style>
  <w:style w:type="paragraph" w:customStyle="1" w:styleId="D42CEFB5922E4362A7F9F11DB684457A">
    <w:name w:val="D42CEFB5922E4362A7F9F11DB684457A"/>
    <w:rsid w:val="005A3599"/>
  </w:style>
  <w:style w:type="paragraph" w:customStyle="1" w:styleId="91BC8733122841C9931DEF9C4F0164FB">
    <w:name w:val="91BC8733122841C9931DEF9C4F0164FB"/>
    <w:rsid w:val="005A3599"/>
  </w:style>
  <w:style w:type="paragraph" w:customStyle="1" w:styleId="5941DF0C2D57458985F08704886CB18A">
    <w:name w:val="5941DF0C2D57458985F08704886CB18A"/>
    <w:rsid w:val="005A3599"/>
  </w:style>
  <w:style w:type="paragraph" w:customStyle="1" w:styleId="2E37D73B4E7F44938E01C6C8A792D415">
    <w:name w:val="2E37D73B4E7F44938E01C6C8A792D415"/>
    <w:rsid w:val="005A3599"/>
  </w:style>
  <w:style w:type="paragraph" w:customStyle="1" w:styleId="FDAD09DF9639487B9F969A0FF0BCB5D6">
    <w:name w:val="FDAD09DF9639487B9F969A0FF0BCB5D6"/>
    <w:rsid w:val="005A3599"/>
  </w:style>
  <w:style w:type="paragraph" w:customStyle="1" w:styleId="7904908447FB475EAD5182B472CBBD86">
    <w:name w:val="7904908447FB475EAD5182B472CBBD86"/>
    <w:rsid w:val="005A3599"/>
  </w:style>
  <w:style w:type="paragraph" w:customStyle="1" w:styleId="5B5BEE298D67454EA237B8BA54F4A37A">
    <w:name w:val="5B5BEE298D67454EA237B8BA54F4A37A"/>
    <w:rsid w:val="005A3599"/>
  </w:style>
  <w:style w:type="paragraph" w:customStyle="1" w:styleId="1CEBE968D37F4B5D816E69ADA8D10DE8">
    <w:name w:val="1CEBE968D37F4B5D816E69ADA8D10DE8"/>
    <w:rsid w:val="005A3599"/>
  </w:style>
  <w:style w:type="paragraph" w:customStyle="1" w:styleId="EC8449CF1D32420EA571A4CC8C1C2C1C">
    <w:name w:val="EC8449CF1D32420EA571A4CC8C1C2C1C"/>
    <w:rsid w:val="005A3599"/>
  </w:style>
  <w:style w:type="paragraph" w:customStyle="1" w:styleId="E00ACC3C03024611BE427BBD8262AA1F">
    <w:name w:val="E00ACC3C03024611BE427BBD8262AA1F"/>
    <w:rsid w:val="005A3599"/>
  </w:style>
  <w:style w:type="paragraph" w:customStyle="1" w:styleId="9318DCE3143E4D25A7670440ACD3CA74">
    <w:name w:val="9318DCE3143E4D25A7670440ACD3CA74"/>
    <w:rsid w:val="005A3599"/>
  </w:style>
  <w:style w:type="paragraph" w:customStyle="1" w:styleId="1C70C14E5FD94E52A236D4A3A4809C33">
    <w:name w:val="1C70C14E5FD94E52A236D4A3A4809C33"/>
    <w:rsid w:val="005A3599"/>
  </w:style>
  <w:style w:type="paragraph" w:customStyle="1" w:styleId="358B89721A62483C84EC85E886F65979">
    <w:name w:val="358B89721A62483C84EC85E886F65979"/>
    <w:rsid w:val="005A3599"/>
  </w:style>
  <w:style w:type="paragraph" w:customStyle="1" w:styleId="37A1B167301246EA9310732DD154C088">
    <w:name w:val="37A1B167301246EA9310732DD154C088"/>
    <w:rsid w:val="005A3599"/>
  </w:style>
  <w:style w:type="paragraph" w:customStyle="1" w:styleId="B9194C3C2DFD4351A15569A74843CF4B">
    <w:name w:val="B9194C3C2DFD4351A15569A74843CF4B"/>
    <w:rsid w:val="005A3599"/>
  </w:style>
  <w:style w:type="paragraph" w:customStyle="1" w:styleId="EA07E990B37A4B1D9CCBD33282E6D43B">
    <w:name w:val="EA07E990B37A4B1D9CCBD33282E6D43B"/>
    <w:rsid w:val="005A3599"/>
  </w:style>
  <w:style w:type="paragraph" w:customStyle="1" w:styleId="3E683163923E4AC9AF243EAD4EBEC65D">
    <w:name w:val="3E683163923E4AC9AF243EAD4EBEC65D"/>
    <w:rsid w:val="005A3599"/>
  </w:style>
  <w:style w:type="paragraph" w:customStyle="1" w:styleId="FE5CAD163A6041A6890C13BA8056DFD3">
    <w:name w:val="FE5CAD163A6041A6890C13BA8056DFD3"/>
    <w:rsid w:val="005A3599"/>
  </w:style>
  <w:style w:type="paragraph" w:customStyle="1" w:styleId="7577A71BF5684F6F89370DC02B2BB01D">
    <w:name w:val="7577A71BF5684F6F89370DC02B2BB01D"/>
    <w:rsid w:val="005A3599"/>
  </w:style>
  <w:style w:type="paragraph" w:customStyle="1" w:styleId="B4395336B81E42C89121D4323070A54A">
    <w:name w:val="B4395336B81E42C89121D4323070A54A"/>
    <w:rsid w:val="005A3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</TotalTime>
  <Pages>44</Pages>
  <Words>1818</Words>
  <Characters>9818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2023-08-16T15:32:00Z</dcterms:created>
  <dcterms:modified xsi:type="dcterms:W3CDTF">2023-08-16T15:35:00Z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