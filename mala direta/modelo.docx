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E411FF" w:rsidP="003F7405">
      <w:pPr>
        <w:pStyle w:val="Subttulo"/>
      </w:pPr>
      <w:r>
        <w:t>Certificado</w:t>
      </w:r>
    </w:p>
    <w:p w:rsidR="00500E36" w:rsidRPr="00637172" w:rsidRDefault="00E411FF" w:rsidP="00637172">
      <w:pPr>
        <w:pStyle w:val="Ttulo1"/>
      </w:pPr>
      <w:r>
        <w:t>curso:</w:t>
      </w:r>
      <w:fldSimple w:instr=" MERGEFIELD &quot;palestra&quot; ">
        <w:r w:rsidR="00D74E31" w:rsidRPr="00977919">
          <w:rPr>
            <w:noProof/>
          </w:rPr>
          <w:t>IA</w:t>
        </w:r>
      </w:fldSimple>
    </w:p>
    <w:p w:rsidR="00500E36" w:rsidRDefault="00866F85" w:rsidP="00637172">
      <w:pPr>
        <w:pStyle w:val="Ttulo"/>
      </w:pPr>
      <w:fldSimple w:instr=" MERGEFIELD &quot;nome&quot; ">
        <w:r w:rsidR="00D74E31" w:rsidRPr="00977919">
          <w:rPr>
            <w:noProof/>
          </w:rPr>
          <w:t>Carolina Marzinoti Libarino</w:t>
        </w:r>
      </w:fldSimple>
    </w:p>
    <w:p w:rsidR="00500E36" w:rsidRDefault="00E411FF" w:rsidP="00A91699">
      <w:r>
        <w:t>Certificamos que</w:t>
      </w:r>
      <w:r w:rsidR="00866F85">
        <w:t xml:space="preserve"> </w:t>
      </w:r>
      <w:fldSimple w:instr=" MERGEFIELD &quot;nome&quot; ">
        <w:r w:rsidR="00D74E31">
          <w:rPr>
            <w:noProof/>
          </w:rPr>
          <w:t>Carolina Marzinoti Libarino</w:t>
        </w:r>
      </w:fldSimple>
      <w:r>
        <w:t>, RG:</w:t>
      </w:r>
      <w:fldSimple w:instr=" MERGEFIELD &quot;rg&quot; ">
        <w:r w:rsidR="00D74E31">
          <w:rPr>
            <w:noProof/>
          </w:rPr>
          <w:t>22.555.555-55</w:t>
        </w:r>
      </w:fldSimple>
      <w:r>
        <w:t xml:space="preserve"> , do curso da ETEC Prof. Maria Cristina Medeiros, participou da </w:t>
      </w:r>
      <w:r w:rsidR="00866F85">
        <w:t xml:space="preserve"> </w:t>
      </w:r>
      <w:fldSimple w:instr=" MERGEFIELD &quot;palestra&quot; ">
        <w:r w:rsidR="00D74E31">
          <w:rPr>
            <w:noProof/>
          </w:rPr>
          <w:t>IA</w:t>
        </w:r>
      </w:fldSimple>
      <w:r>
        <w:t xml:space="preserve"> do Dia do Profissional da informática, com carga horária 1 hora no dia 19/10/2023</w:t>
      </w:r>
    </w:p>
    <w:p w:rsidR="00500E36" w:rsidRDefault="00866F85" w:rsidP="00637172">
      <w:pPr>
        <w:pStyle w:val="Ttulo"/>
      </w:pPr>
      <w:sdt>
        <w:sdtPr>
          <w:alias w:val="Insira o diploma:"/>
          <w:tag w:val="Insira o diploma:"/>
          <w:id w:val="-328978246"/>
          <w:placeholder>
            <w:docPart w:val="43B6CF86EF74440B91138B9F59B59660"/>
          </w:placeholder>
          <w:temporary/>
          <w:showingPlcHdr/>
          <w15:appearance w15:val="hidden"/>
        </w:sdtPr>
        <w:sdtContent>
          <w:r w:rsidR="00500E36">
            <w:rPr>
              <w:lang w:val="pt-BR" w:bidi="pt-BR"/>
            </w:rPr>
            <w:t>DIPLOMA</w:t>
          </w:r>
        </w:sdtContent>
      </w:sdt>
    </w:p>
    <w:p w:rsidR="00500E36" w:rsidRDefault="00486D3A" w:rsidP="00150073">
      <w:r>
        <w:t>19 de Outubro de 2023</w:t>
      </w:r>
      <w:bookmarkStart w:id="0" w:name="_GoBack"/>
      <w:bookmarkEnd w:id="0"/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05145F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A91699" w:rsidRPr="00A91699" w:rsidRDefault="00866F8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419735</wp:posOffset>
                  </wp:positionH>
                  <wp:positionV relativeFrom="paragraph">
                    <wp:posOffset>-99695</wp:posOffset>
                  </wp:positionV>
                  <wp:extent cx="1447800" cy="1244600"/>
                  <wp:effectExtent l="0" t="0" r="0" b="0"/>
                  <wp:wrapNone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5145F" w:rsidRDefault="00866F8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-251460</wp:posOffset>
                  </wp:positionV>
                  <wp:extent cx="1211580" cy="933450"/>
                  <wp:effectExtent l="0" t="0" r="0" b="0"/>
                  <wp:wrapNone/>
                  <wp:docPr id="3" name="Imagem 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D711B" w:rsidRDefault="000D711B" w:rsidP="00866F85">
      <w:pPr>
        <w:jc w:val="both"/>
      </w:pPr>
    </w:p>
    <w:sectPr w:rsidR="000D711B" w:rsidSect="000D711B">
      <w:headerReference w:type="default" r:id="rId9"/>
      <w:footerReference w:type="default" r:id="rId10"/>
      <w:headerReference w:type="first" r:id="rId11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F85" w:rsidRDefault="00866F85">
      <w:r>
        <w:separator/>
      </w:r>
    </w:p>
  </w:endnote>
  <w:endnote w:type="continuationSeparator" w:id="0">
    <w:p w:rsidR="00866F85" w:rsidRDefault="0086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F85" w:rsidRDefault="00866F8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F85" w:rsidRDefault="00866F85">
      <w:r>
        <w:separator/>
      </w:r>
    </w:p>
  </w:footnote>
  <w:footnote w:type="continuationSeparator" w:id="0">
    <w:p w:rsidR="00866F85" w:rsidRDefault="0086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85" w:rsidRDefault="00866F8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85" w:rsidRDefault="00866F8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 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 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FF"/>
    <w:rsid w:val="00015A24"/>
    <w:rsid w:val="0004165D"/>
    <w:rsid w:val="0005145F"/>
    <w:rsid w:val="00051A41"/>
    <w:rsid w:val="00053FAA"/>
    <w:rsid w:val="000671EE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86D3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66F85"/>
    <w:rsid w:val="008773EB"/>
    <w:rsid w:val="00880B48"/>
    <w:rsid w:val="00890EFE"/>
    <w:rsid w:val="008E733D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74E31"/>
    <w:rsid w:val="00D814D7"/>
    <w:rsid w:val="00D861B9"/>
    <w:rsid w:val="00DC101F"/>
    <w:rsid w:val="00DD6241"/>
    <w:rsid w:val="00DE19A6"/>
    <w:rsid w:val="00E15617"/>
    <w:rsid w:val="00E411FF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254A49"/>
  <w15:chartTrackingRefBased/>
  <w15:docId w15:val="{0427C539-7E09-4D7B-8B36-3818BBA8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%20direta\novo.xlsx" TargetMode="External"/><Relationship Id="rId2" Type="http://schemas.openxmlformats.org/officeDocument/2006/relationships/mailMergeSource" Target="file:///C:\Users\LAB4\Downloads\mala%20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B6CF86EF74440B91138B9F59B596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22E17-0A72-489C-B4C8-4EC15459EFE7}"/>
      </w:docPartPr>
      <w:docPartBody>
        <w:p w:rsidR="00000000" w:rsidRDefault="008D6687">
          <w:pPr>
            <w:pStyle w:val="43B6CF86EF74440B91138B9F59B59660"/>
          </w:pPr>
          <w:r>
            <w:rPr>
              <w:lang w:bidi="pt-BR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BEB736AD450A47B6B8D885F978BC3182">
    <w:name w:val="BEB736AD450A47B6B8D885F978BC3182"/>
  </w:style>
  <w:style w:type="paragraph" w:customStyle="1" w:styleId="E1DA177395FC4F1E9F206EE924359671">
    <w:name w:val="E1DA177395FC4F1E9F206EE924359671"/>
  </w:style>
  <w:style w:type="paragraph" w:customStyle="1" w:styleId="F7A1BAE36304461EB6392731081B53A6">
    <w:name w:val="F7A1BAE36304461EB6392731081B53A6"/>
  </w:style>
  <w:style w:type="paragraph" w:customStyle="1" w:styleId="E41844382BFA4B1D8EA4A9178CA3F981">
    <w:name w:val="E41844382BFA4B1D8EA4A9178CA3F981"/>
  </w:style>
  <w:style w:type="paragraph" w:customStyle="1" w:styleId="D39EE742A6DB45AF807C03D4B03CD68C">
    <w:name w:val="D39EE742A6DB45AF807C03D4B03CD68C"/>
  </w:style>
  <w:style w:type="paragraph" w:customStyle="1" w:styleId="4EA270921FD74132B7B9171CB55EB34B">
    <w:name w:val="4EA270921FD74132B7B9171CB55EB34B"/>
  </w:style>
  <w:style w:type="paragraph" w:customStyle="1" w:styleId="43B6CF86EF74440B91138B9F59B59660">
    <w:name w:val="43B6CF86EF74440B91138B9F59B59660"/>
  </w:style>
  <w:style w:type="paragraph" w:customStyle="1" w:styleId="9E399D757A464AA3B37B44A4A27C1D51">
    <w:name w:val="9E399D757A464AA3B37B44A4A27C1D51"/>
  </w:style>
  <w:style w:type="paragraph" w:customStyle="1" w:styleId="5C8C10F928894309BFCB29375D189CC3">
    <w:name w:val="5C8C10F928894309BFCB29375D189CC3"/>
  </w:style>
  <w:style w:type="paragraph" w:customStyle="1" w:styleId="E885133F4FF54A51A43C1731E9A20A49">
    <w:name w:val="E885133F4FF54A51A43C1731E9A20A49"/>
  </w:style>
  <w:style w:type="paragraph" w:customStyle="1" w:styleId="C86A6F36F8ED425BA025BCEF76ED3CA1">
    <w:name w:val="C86A6F36F8ED425BA025BCEF76ED3CA1"/>
  </w:style>
  <w:style w:type="paragraph" w:customStyle="1" w:styleId="447746A364D340BA9078F6C42A33DBB1">
    <w:name w:val="447746A364D340BA9078F6C42A33DBB1"/>
  </w:style>
  <w:style w:type="paragraph" w:customStyle="1" w:styleId="1343731F594741ADB8E9BEF4F71E17F6">
    <w:name w:val="1343731F594741ADB8E9BEF4F71E17F6"/>
  </w:style>
  <w:style w:type="paragraph" w:customStyle="1" w:styleId="FD570FC9E7CB417A98FCC5E574595360">
    <w:name w:val="FD570FC9E7CB417A98FCC5E574595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63</TotalTime>
  <Pages>2</Pages>
  <Words>65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2023-08-16T14:29:00Z</dcterms:created>
  <dcterms:modified xsi:type="dcterms:W3CDTF">2023-08-16T15:35:00Z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